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D97DF" w14:textId="7EF6EB95" w:rsidR="00871F60" w:rsidRPr="00065096" w:rsidRDefault="001E0C55" w:rsidP="001A48AD">
      <w:pPr>
        <w:pStyle w:val="Heading3"/>
        <w:tabs>
          <w:tab w:val="left" w:leader="underscore" w:pos="8505"/>
        </w:tabs>
      </w:pPr>
      <w:r w:rsidRPr="00065096">
        <w:t>Họ tên sinh viên:</w:t>
      </w:r>
      <w:r w:rsidR="00547D2E" w:rsidRPr="00065096">
        <w:t xml:space="preserve"> </w:t>
      </w:r>
      <w:r w:rsidR="002805E2">
        <w:t>Đoàn Duy Nam</w:t>
      </w:r>
      <w:r w:rsidR="002805E2">
        <w:tab/>
      </w:r>
      <w:r w:rsidR="002805E2">
        <w:tab/>
      </w:r>
      <w:r w:rsidR="001A48AD">
        <w:rPr>
          <w:b w:val="0"/>
          <w:bCs/>
        </w:rPr>
        <w:tab/>
      </w:r>
    </w:p>
    <w:p w14:paraId="04F833C9" w14:textId="0606307B" w:rsidR="001E0C55" w:rsidRDefault="001E0C55" w:rsidP="001A48AD">
      <w:pPr>
        <w:tabs>
          <w:tab w:val="left" w:leader="underscore" w:pos="8505"/>
        </w:tabs>
        <w:rPr>
          <w:b/>
        </w:rPr>
      </w:pPr>
      <w:r w:rsidRPr="00065096">
        <w:rPr>
          <w:b/>
        </w:rPr>
        <w:t xml:space="preserve">Mã sinh viên: </w:t>
      </w:r>
      <w:r w:rsidR="002805E2">
        <w:rPr>
          <w:b/>
        </w:rPr>
        <w:t>2018602283</w:t>
      </w:r>
      <w:r w:rsidR="001A48AD">
        <w:rPr>
          <w:b/>
        </w:rPr>
        <w:tab/>
      </w:r>
    </w:p>
    <w:p w14:paraId="40E75D8B" w14:textId="77777777" w:rsidR="008873B7" w:rsidRDefault="008873B7" w:rsidP="008873B7">
      <w:pPr>
        <w:numPr>
          <w:ilvl w:val="0"/>
          <w:numId w:val="15"/>
        </w:numPr>
        <w:spacing w:before="0" w:after="0"/>
        <w:jc w:val="left"/>
      </w:pPr>
      <w:r>
        <w:t xml:space="preserve">Ảnh chụp view </w:t>
      </w:r>
      <w:r w:rsidRPr="006164B0">
        <w:t>Left Sidebar</w:t>
      </w:r>
    </w:p>
    <w:p w14:paraId="06FC67D4" w14:textId="1D2C879E" w:rsidR="008873B7" w:rsidRDefault="002B3AFF" w:rsidP="008873B7">
      <w:pPr>
        <w:spacing w:before="0" w:after="0"/>
        <w:jc w:val="left"/>
        <w:rPr>
          <w:noProof/>
        </w:rPr>
      </w:pPr>
      <w:r w:rsidRPr="0063203B">
        <w:rPr>
          <w:noProof/>
        </w:rPr>
        <w:drawing>
          <wp:inline distT="0" distB="0" distL="0" distR="0" wp14:anchorId="6159BF46" wp14:editId="3E372886">
            <wp:extent cx="9118600" cy="4752340"/>
            <wp:effectExtent l="0" t="0" r="635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3729" cy="475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74C6" w14:textId="1B4C1947" w:rsidR="002805E2" w:rsidRDefault="002B3AFF" w:rsidP="008873B7">
      <w:pPr>
        <w:spacing w:before="0" w:after="0"/>
        <w:jc w:val="left"/>
      </w:pPr>
      <w:r w:rsidRPr="0063203B">
        <w:rPr>
          <w:noProof/>
        </w:rPr>
        <w:lastRenderedPageBreak/>
        <w:drawing>
          <wp:inline distT="0" distB="0" distL="0" distR="0" wp14:anchorId="44B7A2B7" wp14:editId="082F57E8">
            <wp:extent cx="9258300" cy="3495675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495F" w14:textId="77777777" w:rsidR="002805E2" w:rsidRDefault="002805E2" w:rsidP="008873B7">
      <w:pPr>
        <w:spacing w:before="0" w:after="0"/>
        <w:jc w:val="left"/>
      </w:pPr>
    </w:p>
    <w:p w14:paraId="1C27EAB0" w14:textId="77777777" w:rsidR="008873B7" w:rsidRDefault="008873B7" w:rsidP="008873B7">
      <w:pPr>
        <w:spacing w:before="0" w:after="0"/>
        <w:jc w:val="left"/>
      </w:pPr>
    </w:p>
    <w:p w14:paraId="42631E08" w14:textId="71DAA5DF" w:rsidR="008873B7" w:rsidRDefault="002805E2" w:rsidP="008873B7">
      <w:pPr>
        <w:numPr>
          <w:ilvl w:val="0"/>
          <w:numId w:val="15"/>
        </w:numPr>
        <w:spacing w:before="0" w:after="0"/>
        <w:jc w:val="left"/>
      </w:pPr>
      <w:r>
        <w:br w:type="page"/>
      </w:r>
      <w:r w:rsidR="008873B7">
        <w:lastRenderedPageBreak/>
        <w:t xml:space="preserve">Ảnh chụp view </w:t>
      </w:r>
      <w:r w:rsidR="008873B7" w:rsidRPr="006164B0">
        <w:t>Right Sidebar</w:t>
      </w:r>
    </w:p>
    <w:p w14:paraId="6F83E64E" w14:textId="490DD933" w:rsidR="008873B7" w:rsidRDefault="002B3AFF" w:rsidP="008873B7">
      <w:pPr>
        <w:pStyle w:val="ListParagraph"/>
        <w:rPr>
          <w:noProof/>
        </w:rPr>
      </w:pPr>
      <w:r w:rsidRPr="0063203B">
        <w:rPr>
          <w:noProof/>
        </w:rPr>
        <w:drawing>
          <wp:inline distT="0" distB="0" distL="0" distR="0" wp14:anchorId="07F54848" wp14:editId="052DCC93">
            <wp:extent cx="9258300" cy="501015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8310" w14:textId="07A2CB2C" w:rsidR="002805E2" w:rsidRDefault="002B3AFF" w:rsidP="008873B7">
      <w:pPr>
        <w:pStyle w:val="ListParagraph"/>
      </w:pPr>
      <w:r w:rsidRPr="0063203B">
        <w:rPr>
          <w:noProof/>
        </w:rPr>
        <w:lastRenderedPageBreak/>
        <w:drawing>
          <wp:inline distT="0" distB="0" distL="0" distR="0" wp14:anchorId="65441C8D" wp14:editId="22D95BC8">
            <wp:extent cx="9258300" cy="3552825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73087" w14:textId="77777777" w:rsidR="008873B7" w:rsidRDefault="008873B7" w:rsidP="008873B7">
      <w:pPr>
        <w:spacing w:before="0" w:after="0"/>
        <w:jc w:val="left"/>
      </w:pPr>
    </w:p>
    <w:p w14:paraId="247D7DFE" w14:textId="7C736445" w:rsidR="008873B7" w:rsidRPr="008873B7" w:rsidRDefault="002805E2" w:rsidP="008873B7">
      <w:pPr>
        <w:numPr>
          <w:ilvl w:val="0"/>
          <w:numId w:val="15"/>
        </w:numPr>
        <w:spacing w:before="0" w:after="0"/>
        <w:jc w:val="left"/>
        <w:rPr>
          <w:b/>
        </w:rPr>
      </w:pPr>
      <w:r>
        <w:br w:type="page"/>
      </w:r>
      <w:r w:rsidR="008873B7">
        <w:lastRenderedPageBreak/>
        <w:t>Ảnh chụp view No</w:t>
      </w:r>
      <w:r w:rsidR="008873B7" w:rsidRPr="006164B0">
        <w:t xml:space="preserve"> Sidebar</w:t>
      </w:r>
    </w:p>
    <w:p w14:paraId="7D572FAB" w14:textId="3B59CFAD" w:rsidR="008873B7" w:rsidRDefault="002B3AFF" w:rsidP="008873B7">
      <w:pPr>
        <w:spacing w:before="0" w:after="0"/>
        <w:jc w:val="left"/>
        <w:rPr>
          <w:b/>
          <w:noProof/>
        </w:rPr>
      </w:pPr>
      <w:r w:rsidRPr="002805E2">
        <w:rPr>
          <w:b/>
          <w:noProof/>
        </w:rPr>
        <w:drawing>
          <wp:inline distT="0" distB="0" distL="0" distR="0" wp14:anchorId="0EF170F6" wp14:editId="45D2998F">
            <wp:extent cx="9258300" cy="501015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4247" w14:textId="1C7500B2" w:rsidR="002805E2" w:rsidRDefault="002B3AFF" w:rsidP="008873B7">
      <w:pPr>
        <w:spacing w:before="0" w:after="0"/>
        <w:jc w:val="left"/>
        <w:rPr>
          <w:b/>
          <w:noProof/>
        </w:rPr>
      </w:pPr>
      <w:r w:rsidRPr="002805E2">
        <w:rPr>
          <w:b/>
          <w:noProof/>
        </w:rPr>
        <w:lastRenderedPageBreak/>
        <w:drawing>
          <wp:inline distT="0" distB="0" distL="0" distR="0" wp14:anchorId="5964E04F" wp14:editId="64188A0D">
            <wp:extent cx="9258300" cy="318135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AD30" w14:textId="1A52DA50" w:rsidR="002805E2" w:rsidRDefault="002805E2" w:rsidP="008873B7">
      <w:pPr>
        <w:spacing w:before="0" w:after="0"/>
        <w:jc w:val="left"/>
        <w:rPr>
          <w:b/>
          <w:noProof/>
        </w:rPr>
      </w:pPr>
    </w:p>
    <w:p w14:paraId="14CCAE62" w14:textId="4C81C423" w:rsidR="008873B7" w:rsidRPr="001C1F1C" w:rsidRDefault="002805E2" w:rsidP="008873B7">
      <w:pPr>
        <w:spacing w:before="0" w:after="0"/>
        <w:jc w:val="left"/>
        <w:rPr>
          <w:b/>
          <w:noProof/>
        </w:rPr>
      </w:pPr>
      <w:r>
        <w:rPr>
          <w:b/>
          <w:noProof/>
        </w:rPr>
        <w:br w:type="page"/>
      </w:r>
    </w:p>
    <w:p w14:paraId="46BA3321" w14:textId="690D59EE" w:rsidR="008873B7" w:rsidRDefault="008873B7" w:rsidP="008873B7">
      <w:pPr>
        <w:numPr>
          <w:ilvl w:val="0"/>
          <w:numId w:val="15"/>
        </w:numPr>
        <w:spacing w:before="0" w:after="0"/>
        <w:jc w:val="left"/>
      </w:pPr>
      <w:r>
        <w:lastRenderedPageBreak/>
        <w:t>Ảnh chụp view Login phần quản trị</w:t>
      </w:r>
    </w:p>
    <w:p w14:paraId="704850BA" w14:textId="65EAF178" w:rsidR="008873B7" w:rsidRDefault="002B3AFF" w:rsidP="008873B7">
      <w:pPr>
        <w:spacing w:before="0" w:after="0"/>
        <w:jc w:val="left"/>
      </w:pPr>
      <w:r w:rsidRPr="0063203B">
        <w:rPr>
          <w:noProof/>
        </w:rPr>
        <w:drawing>
          <wp:inline distT="0" distB="0" distL="0" distR="0" wp14:anchorId="036CB30C" wp14:editId="32363DBB">
            <wp:extent cx="9258300" cy="520065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CC0A" w14:textId="77777777" w:rsidR="00E92D24" w:rsidRDefault="00E92D24">
      <w:pPr>
        <w:spacing w:before="0" w:after="0" w:line="240" w:lineRule="auto"/>
        <w:jc w:val="left"/>
      </w:pPr>
      <w:r>
        <w:br w:type="page"/>
      </w:r>
    </w:p>
    <w:p w14:paraId="60B573CE" w14:textId="68287296" w:rsidR="008873B7" w:rsidRDefault="008873B7" w:rsidP="008873B7">
      <w:pPr>
        <w:numPr>
          <w:ilvl w:val="0"/>
          <w:numId w:val="15"/>
        </w:numPr>
        <w:spacing w:before="0" w:after="0"/>
        <w:jc w:val="left"/>
      </w:pPr>
      <w:r>
        <w:lastRenderedPageBreak/>
        <w:t>Ảnh chụp view Index phần quản trị</w:t>
      </w:r>
    </w:p>
    <w:p w14:paraId="500A6DF9" w14:textId="58CA56AA" w:rsidR="002B3AFF" w:rsidRDefault="002B3AFF" w:rsidP="002B3AFF">
      <w:pPr>
        <w:spacing w:before="0" w:after="0"/>
        <w:ind w:left="360"/>
        <w:jc w:val="left"/>
      </w:pPr>
      <w:r w:rsidRPr="0063203B">
        <w:rPr>
          <w:noProof/>
        </w:rPr>
        <w:drawing>
          <wp:inline distT="0" distB="0" distL="0" distR="0" wp14:anchorId="2CB8F9E1" wp14:editId="55EF4F84">
            <wp:extent cx="9258300" cy="5200650"/>
            <wp:effectExtent l="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7F3A" w14:textId="2D6FFB14" w:rsidR="008873B7" w:rsidRPr="002B3AFF" w:rsidRDefault="002B3AFF" w:rsidP="008873B7">
      <w:pPr>
        <w:numPr>
          <w:ilvl w:val="0"/>
          <w:numId w:val="15"/>
        </w:numPr>
        <w:spacing w:before="0" w:after="0"/>
        <w:jc w:val="left"/>
        <w:rPr>
          <w:b/>
        </w:rPr>
      </w:pPr>
      <w:r>
        <w:br w:type="page"/>
      </w:r>
      <w:r w:rsidR="008873B7">
        <w:lastRenderedPageBreak/>
        <w:t>Ảnh chụp view Table phần quản trị</w:t>
      </w:r>
    </w:p>
    <w:p w14:paraId="28A5A24C" w14:textId="612FD83D" w:rsidR="008873B7" w:rsidRDefault="005C3DC3" w:rsidP="00094CCB">
      <w:pPr>
        <w:spacing w:before="0" w:after="0"/>
        <w:ind w:left="720"/>
        <w:jc w:val="left"/>
        <w:rPr>
          <w:b/>
        </w:rPr>
      </w:pPr>
      <w:r>
        <w:rPr>
          <w:noProof/>
        </w:rPr>
        <w:drawing>
          <wp:inline distT="0" distB="0" distL="0" distR="0" wp14:anchorId="03877BEC" wp14:editId="5D54F173">
            <wp:extent cx="9253220" cy="520509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3B7" w:rsidSect="008873B7">
      <w:headerReference w:type="default" r:id="rId16"/>
      <w:footerReference w:type="default" r:id="rId17"/>
      <w:pgSz w:w="16840" w:h="11907" w:orient="landscape" w:code="9"/>
      <w:pgMar w:top="1701" w:right="1134" w:bottom="1134" w:left="1134" w:header="720" w:footer="448" w:gutter="0"/>
      <w:cols w:space="72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5FEED" w14:textId="77777777" w:rsidR="0072184B" w:rsidRDefault="0072184B" w:rsidP="001E32BB">
      <w:pPr>
        <w:spacing w:after="0" w:line="240" w:lineRule="auto"/>
      </w:pPr>
      <w:r>
        <w:separator/>
      </w:r>
    </w:p>
  </w:endnote>
  <w:endnote w:type="continuationSeparator" w:id="0">
    <w:p w14:paraId="3DCC2421" w14:textId="77777777" w:rsidR="0072184B" w:rsidRDefault="0072184B" w:rsidP="001E3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1161" w14:textId="77777777" w:rsidR="00B05BA3" w:rsidRDefault="001A48AD" w:rsidP="00B05BA3">
    <w:pPr>
      <w:pStyle w:val="Header"/>
      <w:pBdr>
        <w:top w:val="single" w:sz="4" w:space="1" w:color="auto"/>
      </w:pBdr>
      <w:rPr>
        <w:sz w:val="24"/>
        <w:szCs w:val="18"/>
      </w:rPr>
    </w:pPr>
    <w:r>
      <w:rPr>
        <w:sz w:val="24"/>
        <w:szCs w:val="18"/>
      </w:rPr>
      <w:t xml:space="preserve">CreateDate: </w:t>
    </w:r>
    <w:r>
      <w:rPr>
        <w:sz w:val="24"/>
        <w:szCs w:val="18"/>
      </w:rPr>
      <w:fldChar w:fldCharType="begin"/>
    </w:r>
    <w:r>
      <w:rPr>
        <w:sz w:val="24"/>
        <w:szCs w:val="18"/>
      </w:rPr>
      <w:instrText xml:space="preserve"> CREATEDATE  \@ "M/d/yyyy h:mm:ss am/pm"  \* MERGEFORMAT </w:instrText>
    </w:r>
    <w:r>
      <w:rPr>
        <w:sz w:val="24"/>
        <w:szCs w:val="18"/>
      </w:rPr>
      <w:fldChar w:fldCharType="separate"/>
    </w:r>
    <w:r w:rsidR="002805E2">
      <w:rPr>
        <w:noProof/>
        <w:sz w:val="24"/>
        <w:szCs w:val="18"/>
      </w:rPr>
      <w:t>6/24/2021 2:57:00 PM</w:t>
    </w:r>
    <w:r>
      <w:rPr>
        <w:sz w:val="24"/>
        <w:szCs w:val="18"/>
      </w:rPr>
      <w:fldChar w:fldCharType="end"/>
    </w:r>
    <w:r>
      <w:rPr>
        <w:sz w:val="24"/>
        <w:szCs w:val="18"/>
      </w:rPr>
      <w:t xml:space="preserve"> </w:t>
    </w:r>
    <w:r w:rsidR="00B05BA3">
      <w:rPr>
        <w:sz w:val="24"/>
        <w:szCs w:val="18"/>
      </w:rPr>
      <w:t xml:space="preserve">                                           </w:t>
    </w:r>
    <w:r>
      <w:rPr>
        <w:sz w:val="24"/>
        <w:szCs w:val="18"/>
      </w:rPr>
      <w:t xml:space="preserve">  UserName</w:t>
    </w:r>
    <w:r>
      <w:rPr>
        <w:sz w:val="24"/>
        <w:szCs w:val="18"/>
      </w:rPr>
      <w:fldChar w:fldCharType="begin"/>
    </w:r>
    <w:r>
      <w:rPr>
        <w:sz w:val="24"/>
        <w:szCs w:val="18"/>
      </w:rPr>
      <w:instrText xml:space="preserve"> USERADDRESS   \* MERGEFORMAT </w:instrText>
    </w:r>
    <w:r>
      <w:rPr>
        <w:sz w:val="24"/>
        <w:szCs w:val="18"/>
      </w:rPr>
      <w:fldChar w:fldCharType="end"/>
    </w:r>
    <w:r>
      <w:rPr>
        <w:sz w:val="24"/>
        <w:szCs w:val="18"/>
      </w:rPr>
      <w:t xml:space="preserve">: </w:t>
    </w:r>
    <w:r>
      <w:rPr>
        <w:sz w:val="24"/>
        <w:szCs w:val="18"/>
      </w:rPr>
      <w:fldChar w:fldCharType="begin"/>
    </w:r>
    <w:r>
      <w:rPr>
        <w:sz w:val="24"/>
        <w:szCs w:val="18"/>
      </w:rPr>
      <w:instrText xml:space="preserve"> USERNAME   \* MERGEFORMAT </w:instrText>
    </w:r>
    <w:r>
      <w:rPr>
        <w:sz w:val="24"/>
        <w:szCs w:val="18"/>
      </w:rPr>
      <w:fldChar w:fldCharType="separate"/>
    </w:r>
    <w:r w:rsidR="002805E2">
      <w:rPr>
        <w:noProof/>
        <w:sz w:val="24"/>
        <w:szCs w:val="18"/>
      </w:rPr>
      <w:t>Nam Doan</w:t>
    </w:r>
    <w:r>
      <w:rPr>
        <w:sz w:val="24"/>
        <w:szCs w:val="18"/>
      </w:rPr>
      <w:fldChar w:fldCharType="end"/>
    </w:r>
  </w:p>
  <w:p w14:paraId="379E757B" w14:textId="77777777" w:rsidR="001E32BB" w:rsidRPr="001E0C55" w:rsidRDefault="001A48AD" w:rsidP="0059647F">
    <w:pPr>
      <w:pStyle w:val="Header"/>
      <w:rPr>
        <w:sz w:val="24"/>
        <w:szCs w:val="18"/>
      </w:rPr>
    </w:pPr>
    <w:r>
      <w:rPr>
        <w:sz w:val="24"/>
        <w:szCs w:val="18"/>
      </w:rPr>
      <w:t xml:space="preserve"> </w:t>
    </w:r>
    <w:r>
      <w:rPr>
        <w:sz w:val="24"/>
        <w:szCs w:val="18"/>
      </w:rPr>
      <w:fldChar w:fldCharType="begin"/>
    </w:r>
    <w:r>
      <w:rPr>
        <w:sz w:val="24"/>
        <w:szCs w:val="18"/>
      </w:rPr>
      <w:instrText xml:space="preserve"> USERADDRESS   \* MERGEFORMAT </w:instrText>
    </w:r>
    <w:r>
      <w:rPr>
        <w:sz w:val="24"/>
        <w:szCs w:val="18"/>
      </w:rPr>
      <w:fldChar w:fldCharType="end"/>
    </w:r>
    <w:r>
      <w:rPr>
        <w:sz w:val="24"/>
        <w:szCs w:val="18"/>
      </w:rPr>
      <w:fldChar w:fldCharType="begin"/>
    </w:r>
    <w:r>
      <w:rPr>
        <w:sz w:val="24"/>
        <w:szCs w:val="18"/>
      </w:rPr>
      <w:instrText xml:space="preserve"> TEMPLATE  \p  \* MERGEFORMAT </w:instrText>
    </w:r>
    <w:r>
      <w:rPr>
        <w:sz w:val="24"/>
        <w:szCs w:val="18"/>
      </w:rPr>
      <w:fldChar w:fldCharType="separate"/>
    </w:r>
    <w:r w:rsidR="002805E2">
      <w:rPr>
        <w:noProof/>
        <w:sz w:val="24"/>
        <w:szCs w:val="18"/>
      </w:rPr>
      <w:t>E:\Code\APS.NET\DoanDuyNam_lab6\DoanDuyNam_2018602283.dot</w:t>
    </w:r>
    <w:r>
      <w:rPr>
        <w:sz w:val="24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1F053" w14:textId="77777777" w:rsidR="0072184B" w:rsidRDefault="0072184B" w:rsidP="001E32BB">
      <w:pPr>
        <w:spacing w:after="0" w:line="240" w:lineRule="auto"/>
      </w:pPr>
      <w:r>
        <w:separator/>
      </w:r>
    </w:p>
  </w:footnote>
  <w:footnote w:type="continuationSeparator" w:id="0">
    <w:p w14:paraId="767C5D8E" w14:textId="77777777" w:rsidR="0072184B" w:rsidRDefault="0072184B" w:rsidP="001E32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D17AA" w14:textId="1F4FDB17" w:rsidR="0059647F" w:rsidRPr="001B2D80" w:rsidRDefault="002B3AFF" w:rsidP="001B2D80">
    <w:pPr>
      <w:pStyle w:val="Header"/>
      <w:pBdr>
        <w:bottom w:val="single" w:sz="4" w:space="1" w:color="auto"/>
      </w:pBdr>
      <w:spacing w:after="120"/>
      <w:rPr>
        <w:i/>
        <w:iCs/>
      </w:rPr>
    </w:pPr>
    <w:r>
      <w:rPr>
        <w:noProof/>
      </w:rPr>
      <w:drawing>
        <wp:anchor distT="0" distB="0" distL="114300" distR="114300" simplePos="0" relativeHeight="251657728" behindDoc="0" locked="0" layoutInCell="1" allowOverlap="1" wp14:anchorId="6A7E7402" wp14:editId="414C185F">
          <wp:simplePos x="0" y="0"/>
          <wp:positionH relativeFrom="margin">
            <wp:align>right</wp:align>
          </wp:positionH>
          <wp:positionV relativeFrom="paragraph">
            <wp:posOffset>-121920</wp:posOffset>
          </wp:positionV>
          <wp:extent cx="586740" cy="258445"/>
          <wp:effectExtent l="0" t="0" r="0" b="0"/>
          <wp:wrapNone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6740" cy="258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E0C55">
      <w:rPr>
        <w:i/>
        <w:iCs/>
        <w:sz w:val="24"/>
        <w:szCs w:val="20"/>
      </w:rPr>
      <w:t>Bài kiểm tra số 2: Môn Phân tích thiết kế hệ thống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66C0D"/>
    <w:multiLevelType w:val="hybridMultilevel"/>
    <w:tmpl w:val="1C66E61A"/>
    <w:lvl w:ilvl="0" w:tplc="9A648FF4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4166D"/>
    <w:multiLevelType w:val="multilevel"/>
    <w:tmpl w:val="285EE0F8"/>
    <w:lvl w:ilvl="0">
      <w:start w:val="1"/>
      <w:numFmt w:val="none"/>
      <w:pStyle w:val="Heading1"/>
      <w:suff w:val="space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F11027C"/>
    <w:multiLevelType w:val="hybridMultilevel"/>
    <w:tmpl w:val="EBC6BFB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0701006"/>
    <w:multiLevelType w:val="hybridMultilevel"/>
    <w:tmpl w:val="5C325778"/>
    <w:lvl w:ilvl="0" w:tplc="189C76D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E27A54"/>
    <w:multiLevelType w:val="hybridMultilevel"/>
    <w:tmpl w:val="8C2052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50954FE"/>
    <w:multiLevelType w:val="hybridMultilevel"/>
    <w:tmpl w:val="ADA41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785C1F"/>
    <w:multiLevelType w:val="hybridMultilevel"/>
    <w:tmpl w:val="B706D0E0"/>
    <w:lvl w:ilvl="0" w:tplc="A176BB0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37143"/>
    <w:multiLevelType w:val="hybridMultilevel"/>
    <w:tmpl w:val="CF3CCD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DB78E6"/>
    <w:multiLevelType w:val="hybridMultilevel"/>
    <w:tmpl w:val="ADFAC2DA"/>
    <w:lvl w:ilvl="0" w:tplc="E3780EF2">
      <w:start w:val="1"/>
      <w:numFmt w:val="decimal"/>
      <w:pStyle w:val="Heading4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6FDE6D47"/>
    <w:multiLevelType w:val="hybridMultilevel"/>
    <w:tmpl w:val="ADA41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6745AA"/>
    <w:multiLevelType w:val="hybridMultilevel"/>
    <w:tmpl w:val="46ACC5D4"/>
    <w:lvl w:ilvl="0" w:tplc="92C41524">
      <w:start w:val="1"/>
      <w:numFmt w:val="decimal"/>
      <w:pStyle w:val="Heading2"/>
      <w:lvlText w:val="Bài tập 10.%1."/>
      <w:lvlJc w:val="left"/>
      <w:pPr>
        <w:ind w:left="360" w:hanging="360"/>
      </w:pPr>
      <w:rPr>
        <w:rFonts w:ascii="Times New Roman" w:hAnsi="Times New Roman" w:hint="default"/>
        <w:b/>
        <w:i w:val="0"/>
        <w:caps w:val="0"/>
        <w:sz w:val="28"/>
        <w:u w:val="single" w:color="17365D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0"/>
  </w:num>
  <w:num w:numId="5">
    <w:abstractNumId w:val="0"/>
    <w:lvlOverride w:ilvl="0">
      <w:startOverride w:val="1"/>
    </w:lvlOverride>
  </w:num>
  <w:num w:numId="6">
    <w:abstractNumId w:val="4"/>
  </w:num>
  <w:num w:numId="7">
    <w:abstractNumId w:val="2"/>
  </w:num>
  <w:num w:numId="8">
    <w:abstractNumId w:val="5"/>
  </w:num>
  <w:num w:numId="9">
    <w:abstractNumId w:val="7"/>
  </w:num>
  <w:num w:numId="10">
    <w:abstractNumId w:val="9"/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3"/>
  </w:num>
  <w:num w:numId="15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ttachedTemplate r:id="rId1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5E2"/>
    <w:rsid w:val="00007BB7"/>
    <w:rsid w:val="0001314F"/>
    <w:rsid w:val="00023665"/>
    <w:rsid w:val="00023D84"/>
    <w:rsid w:val="00042E50"/>
    <w:rsid w:val="00065096"/>
    <w:rsid w:val="00076C57"/>
    <w:rsid w:val="00082117"/>
    <w:rsid w:val="00082DF1"/>
    <w:rsid w:val="00084C10"/>
    <w:rsid w:val="00092D6F"/>
    <w:rsid w:val="00094CCB"/>
    <w:rsid w:val="000A30D6"/>
    <w:rsid w:val="000A6E8D"/>
    <w:rsid w:val="000A7AF0"/>
    <w:rsid w:val="000B3879"/>
    <w:rsid w:val="000B6B20"/>
    <w:rsid w:val="000D03EA"/>
    <w:rsid w:val="000D6FF0"/>
    <w:rsid w:val="0011177E"/>
    <w:rsid w:val="001235DF"/>
    <w:rsid w:val="00123AC9"/>
    <w:rsid w:val="00135EBE"/>
    <w:rsid w:val="001469C1"/>
    <w:rsid w:val="0016483A"/>
    <w:rsid w:val="00181102"/>
    <w:rsid w:val="001A48AD"/>
    <w:rsid w:val="001B030D"/>
    <w:rsid w:val="001B2D80"/>
    <w:rsid w:val="001C41F3"/>
    <w:rsid w:val="001C4EE7"/>
    <w:rsid w:val="001E021A"/>
    <w:rsid w:val="001E0C55"/>
    <w:rsid w:val="001E21A7"/>
    <w:rsid w:val="001E32BB"/>
    <w:rsid w:val="001F1AC3"/>
    <w:rsid w:val="00202B57"/>
    <w:rsid w:val="0021135C"/>
    <w:rsid w:val="00216D21"/>
    <w:rsid w:val="00235325"/>
    <w:rsid w:val="00235CF6"/>
    <w:rsid w:val="0024088D"/>
    <w:rsid w:val="00253081"/>
    <w:rsid w:val="00256B8E"/>
    <w:rsid w:val="00277834"/>
    <w:rsid w:val="002805E2"/>
    <w:rsid w:val="002831F8"/>
    <w:rsid w:val="002838F3"/>
    <w:rsid w:val="00292549"/>
    <w:rsid w:val="002B3AFF"/>
    <w:rsid w:val="002C6712"/>
    <w:rsid w:val="002F6B83"/>
    <w:rsid w:val="00303A9D"/>
    <w:rsid w:val="003166BA"/>
    <w:rsid w:val="00324596"/>
    <w:rsid w:val="00380601"/>
    <w:rsid w:val="003D1FDA"/>
    <w:rsid w:val="003F7FCB"/>
    <w:rsid w:val="004006BF"/>
    <w:rsid w:val="0040682D"/>
    <w:rsid w:val="004077E0"/>
    <w:rsid w:val="004151A0"/>
    <w:rsid w:val="004312CC"/>
    <w:rsid w:val="00434F38"/>
    <w:rsid w:val="00451436"/>
    <w:rsid w:val="004542F2"/>
    <w:rsid w:val="004604E2"/>
    <w:rsid w:val="00467F72"/>
    <w:rsid w:val="00472E93"/>
    <w:rsid w:val="00487194"/>
    <w:rsid w:val="004876C0"/>
    <w:rsid w:val="004908F2"/>
    <w:rsid w:val="004931BA"/>
    <w:rsid w:val="004B6ED3"/>
    <w:rsid w:val="004D4D4C"/>
    <w:rsid w:val="0050048F"/>
    <w:rsid w:val="00510769"/>
    <w:rsid w:val="005233D2"/>
    <w:rsid w:val="0053299C"/>
    <w:rsid w:val="005355AE"/>
    <w:rsid w:val="005459E2"/>
    <w:rsid w:val="00547D2E"/>
    <w:rsid w:val="00550C9D"/>
    <w:rsid w:val="00557DD7"/>
    <w:rsid w:val="005818B6"/>
    <w:rsid w:val="0058258C"/>
    <w:rsid w:val="0059647F"/>
    <w:rsid w:val="005A33D8"/>
    <w:rsid w:val="005B160C"/>
    <w:rsid w:val="005B3F7F"/>
    <w:rsid w:val="005C1A0C"/>
    <w:rsid w:val="005C3DC3"/>
    <w:rsid w:val="005D3733"/>
    <w:rsid w:val="005D6D00"/>
    <w:rsid w:val="005E6BD9"/>
    <w:rsid w:val="006176A9"/>
    <w:rsid w:val="00636BE4"/>
    <w:rsid w:val="00643CF4"/>
    <w:rsid w:val="00645880"/>
    <w:rsid w:val="00651C67"/>
    <w:rsid w:val="00673A96"/>
    <w:rsid w:val="00677961"/>
    <w:rsid w:val="00682FBF"/>
    <w:rsid w:val="00685407"/>
    <w:rsid w:val="00686700"/>
    <w:rsid w:val="006C5306"/>
    <w:rsid w:val="006D26A8"/>
    <w:rsid w:val="006E75DC"/>
    <w:rsid w:val="006F2EDD"/>
    <w:rsid w:val="006F5218"/>
    <w:rsid w:val="00715C6F"/>
    <w:rsid w:val="0072184B"/>
    <w:rsid w:val="00732D42"/>
    <w:rsid w:val="00755436"/>
    <w:rsid w:val="0076475D"/>
    <w:rsid w:val="007718E6"/>
    <w:rsid w:val="00777324"/>
    <w:rsid w:val="007773C6"/>
    <w:rsid w:val="00787FD3"/>
    <w:rsid w:val="007C5110"/>
    <w:rsid w:val="007D78DA"/>
    <w:rsid w:val="007F6DB6"/>
    <w:rsid w:val="008023B8"/>
    <w:rsid w:val="008025DA"/>
    <w:rsid w:val="008160D3"/>
    <w:rsid w:val="008325C5"/>
    <w:rsid w:val="00855281"/>
    <w:rsid w:val="00871F60"/>
    <w:rsid w:val="008873B7"/>
    <w:rsid w:val="0089175D"/>
    <w:rsid w:val="008A10DB"/>
    <w:rsid w:val="008A5230"/>
    <w:rsid w:val="008B1B7F"/>
    <w:rsid w:val="008C62D0"/>
    <w:rsid w:val="008D6A3E"/>
    <w:rsid w:val="008E0E12"/>
    <w:rsid w:val="00936FE5"/>
    <w:rsid w:val="00965E8B"/>
    <w:rsid w:val="00966AE4"/>
    <w:rsid w:val="00986D88"/>
    <w:rsid w:val="00986F94"/>
    <w:rsid w:val="009A1DEA"/>
    <w:rsid w:val="009A4D8D"/>
    <w:rsid w:val="009A5F10"/>
    <w:rsid w:val="009A61B5"/>
    <w:rsid w:val="009B1F8B"/>
    <w:rsid w:val="009C5EC5"/>
    <w:rsid w:val="009C6A8E"/>
    <w:rsid w:val="009D24C4"/>
    <w:rsid w:val="009D4F56"/>
    <w:rsid w:val="009F368B"/>
    <w:rsid w:val="00A143ED"/>
    <w:rsid w:val="00A2124A"/>
    <w:rsid w:val="00A47238"/>
    <w:rsid w:val="00A51A0C"/>
    <w:rsid w:val="00A51E05"/>
    <w:rsid w:val="00A54288"/>
    <w:rsid w:val="00A60031"/>
    <w:rsid w:val="00A66B98"/>
    <w:rsid w:val="00A740E2"/>
    <w:rsid w:val="00A938EC"/>
    <w:rsid w:val="00A940C1"/>
    <w:rsid w:val="00AA5A79"/>
    <w:rsid w:val="00AB354D"/>
    <w:rsid w:val="00AB6A74"/>
    <w:rsid w:val="00AB7043"/>
    <w:rsid w:val="00AC01F9"/>
    <w:rsid w:val="00AE0AD2"/>
    <w:rsid w:val="00AE2C0D"/>
    <w:rsid w:val="00AF6683"/>
    <w:rsid w:val="00B05BA3"/>
    <w:rsid w:val="00B10FD9"/>
    <w:rsid w:val="00B1445A"/>
    <w:rsid w:val="00B35694"/>
    <w:rsid w:val="00B41880"/>
    <w:rsid w:val="00B451A2"/>
    <w:rsid w:val="00B56B2B"/>
    <w:rsid w:val="00B6734B"/>
    <w:rsid w:val="00B77E44"/>
    <w:rsid w:val="00B81016"/>
    <w:rsid w:val="00B81561"/>
    <w:rsid w:val="00BB2812"/>
    <w:rsid w:val="00BB4F1A"/>
    <w:rsid w:val="00BC0518"/>
    <w:rsid w:val="00BC72A8"/>
    <w:rsid w:val="00BD6451"/>
    <w:rsid w:val="00BE7418"/>
    <w:rsid w:val="00C1207E"/>
    <w:rsid w:val="00C17491"/>
    <w:rsid w:val="00C607AE"/>
    <w:rsid w:val="00C6235B"/>
    <w:rsid w:val="00C6419B"/>
    <w:rsid w:val="00C923E6"/>
    <w:rsid w:val="00C972B6"/>
    <w:rsid w:val="00CB4F04"/>
    <w:rsid w:val="00CC401D"/>
    <w:rsid w:val="00CC5982"/>
    <w:rsid w:val="00CD6962"/>
    <w:rsid w:val="00CF63DE"/>
    <w:rsid w:val="00D02DDE"/>
    <w:rsid w:val="00D36A9D"/>
    <w:rsid w:val="00D46C54"/>
    <w:rsid w:val="00D56409"/>
    <w:rsid w:val="00D67202"/>
    <w:rsid w:val="00D75A43"/>
    <w:rsid w:val="00D81E65"/>
    <w:rsid w:val="00D879FA"/>
    <w:rsid w:val="00DA3CA2"/>
    <w:rsid w:val="00DC2272"/>
    <w:rsid w:val="00DE2DCB"/>
    <w:rsid w:val="00DF6B1E"/>
    <w:rsid w:val="00E07B35"/>
    <w:rsid w:val="00E14EA6"/>
    <w:rsid w:val="00E77699"/>
    <w:rsid w:val="00E92D24"/>
    <w:rsid w:val="00EA7924"/>
    <w:rsid w:val="00EB4642"/>
    <w:rsid w:val="00EC3E90"/>
    <w:rsid w:val="00EE6389"/>
    <w:rsid w:val="00EF19A5"/>
    <w:rsid w:val="00EF7809"/>
    <w:rsid w:val="00F0476C"/>
    <w:rsid w:val="00F173BF"/>
    <w:rsid w:val="00F37D48"/>
    <w:rsid w:val="00F4192A"/>
    <w:rsid w:val="00F4728F"/>
    <w:rsid w:val="00F80E38"/>
    <w:rsid w:val="00F80E5C"/>
    <w:rsid w:val="00FB0A2A"/>
    <w:rsid w:val="00FD299E"/>
    <w:rsid w:val="00FD4280"/>
    <w:rsid w:val="00FD5B26"/>
    <w:rsid w:val="00FF5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BF3FBB"/>
  <w15:chartTrackingRefBased/>
  <w15:docId w15:val="{92C5B76A-6D76-452C-8740-6AC7C11BC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DA"/>
    <w:pPr>
      <w:spacing w:before="60" w:after="60" w:line="312" w:lineRule="auto"/>
      <w:jc w:val="both"/>
    </w:pPr>
    <w:rPr>
      <w:rFonts w:ascii="Times New Roman" w:hAnsi="Times New Roman"/>
      <w:sz w:val="28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6E8D"/>
    <w:pPr>
      <w:keepNext/>
      <w:keepLines/>
      <w:numPr>
        <w:numId w:val="1"/>
      </w:numPr>
      <w:spacing w:before="240" w:after="240"/>
      <w:jc w:val="center"/>
      <w:outlineLvl w:val="0"/>
    </w:pPr>
    <w:rPr>
      <w:rFonts w:eastAsia="Times New Roman"/>
      <w:b/>
      <w:caps/>
      <w:color w:val="E36C0A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5DA"/>
    <w:pPr>
      <w:keepNext/>
      <w:keepLines/>
      <w:numPr>
        <w:numId w:val="2"/>
      </w:numPr>
      <w:spacing w:before="120" w:after="120"/>
      <w:outlineLvl w:val="1"/>
    </w:pPr>
    <w:rPr>
      <w:rFonts w:eastAsia="Times New Roman"/>
      <w:b/>
      <w:color w:val="24406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7194"/>
    <w:pPr>
      <w:keepNext/>
      <w:keepLines/>
      <w:spacing w:before="120" w:after="120"/>
      <w:outlineLvl w:val="2"/>
    </w:pPr>
    <w:rPr>
      <w:rFonts w:ascii="Cambria" w:eastAsia="Times New Roman" w:hAnsi="Cambria"/>
      <w:b/>
      <w:color w:val="243F6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733"/>
    <w:pPr>
      <w:keepNext/>
      <w:keepLines/>
      <w:numPr>
        <w:numId w:val="3"/>
      </w:numPr>
      <w:spacing w:before="40" w:after="0"/>
      <w:outlineLvl w:val="3"/>
    </w:pPr>
    <w:rPr>
      <w:rFonts w:eastAsia="Times New Roman"/>
      <w:b/>
      <w:i/>
      <w:iCs/>
      <w:color w:val="C00000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3733"/>
    <w:pPr>
      <w:keepNext/>
      <w:keepLines/>
      <w:numPr>
        <w:numId w:val="4"/>
      </w:numPr>
      <w:spacing w:before="40" w:after="0"/>
      <w:outlineLvl w:val="4"/>
    </w:pPr>
    <w:rPr>
      <w:rFonts w:eastAsia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AA5A79"/>
    <w:rPr>
      <w:b/>
      <w:bCs/>
    </w:rPr>
  </w:style>
  <w:style w:type="character" w:customStyle="1" w:styleId="jlqj4b">
    <w:name w:val="jlqj4b"/>
    <w:basedOn w:val="DefaultParagraphFont"/>
    <w:rsid w:val="00AA5A79"/>
  </w:style>
  <w:style w:type="character" w:customStyle="1" w:styleId="string">
    <w:name w:val="string"/>
    <w:basedOn w:val="DefaultParagraphFont"/>
    <w:rsid w:val="00FD4280"/>
  </w:style>
  <w:style w:type="character" w:customStyle="1" w:styleId="keyword">
    <w:name w:val="keyword"/>
    <w:basedOn w:val="DefaultParagraphFont"/>
    <w:rsid w:val="00FD4280"/>
  </w:style>
  <w:style w:type="paragraph" w:styleId="ListParagraph">
    <w:name w:val="List Paragraph"/>
    <w:basedOn w:val="Normal"/>
    <w:uiPriority w:val="34"/>
    <w:qFormat/>
    <w:rsid w:val="00BB4F1A"/>
    <w:pPr>
      <w:ind w:left="720"/>
      <w:contextualSpacing/>
    </w:pPr>
  </w:style>
  <w:style w:type="character" w:customStyle="1" w:styleId="Heading2Char">
    <w:name w:val="Heading 2 Char"/>
    <w:link w:val="Heading2"/>
    <w:uiPriority w:val="9"/>
    <w:rsid w:val="008025DA"/>
    <w:rPr>
      <w:rFonts w:ascii="Times New Roman" w:eastAsia="Times New Roman" w:hAnsi="Times New Roman" w:cs="Times New Roman"/>
      <w:b/>
      <w:color w:val="244061"/>
      <w:sz w:val="28"/>
      <w:szCs w:val="26"/>
    </w:rPr>
  </w:style>
  <w:style w:type="paragraph" w:customStyle="1" w:styleId="code">
    <w:name w:val="code"/>
    <w:basedOn w:val="Normal"/>
    <w:link w:val="codeChar"/>
    <w:rsid w:val="007718E6"/>
    <w:rPr>
      <w:rFonts w:ascii="Consolas" w:hAnsi="Consolas"/>
      <w:color w:val="000000"/>
      <w:sz w:val="22"/>
      <w:bdr w:val="none" w:sz="0" w:space="0" w:color="auto" w:frame="1"/>
      <w:shd w:val="clear" w:color="auto" w:fill="FFFFFF"/>
    </w:rPr>
  </w:style>
  <w:style w:type="character" w:customStyle="1" w:styleId="html-attribute-name">
    <w:name w:val="html-attribute-name"/>
    <w:basedOn w:val="DefaultParagraphFont"/>
    <w:rsid w:val="00472E93"/>
  </w:style>
  <w:style w:type="character" w:customStyle="1" w:styleId="codeChar">
    <w:name w:val="code Char"/>
    <w:link w:val="code"/>
    <w:rsid w:val="007718E6"/>
    <w:rPr>
      <w:rFonts w:ascii="Consolas" w:hAnsi="Consolas"/>
      <w:color w:val="000000"/>
      <w:bdr w:val="none" w:sz="0" w:space="0" w:color="auto" w:frame="1"/>
    </w:rPr>
  </w:style>
  <w:style w:type="character" w:customStyle="1" w:styleId="html-attribute-value">
    <w:name w:val="html-attribute-value"/>
    <w:basedOn w:val="DefaultParagraphFont"/>
    <w:rsid w:val="00472E93"/>
  </w:style>
  <w:style w:type="character" w:customStyle="1" w:styleId="Heading1Char">
    <w:name w:val="Heading 1 Char"/>
    <w:link w:val="Heading1"/>
    <w:uiPriority w:val="9"/>
    <w:rsid w:val="000A6E8D"/>
    <w:rPr>
      <w:rFonts w:ascii="Times New Roman" w:eastAsia="Times New Roman" w:hAnsi="Times New Roman" w:cs="Times New Roman"/>
      <w:b/>
      <w:caps/>
      <w:color w:val="E36C0A"/>
      <w:sz w:val="32"/>
      <w:szCs w:val="32"/>
    </w:rPr>
  </w:style>
  <w:style w:type="character" w:customStyle="1" w:styleId="html-doctype">
    <w:name w:val="html-doctype"/>
    <w:basedOn w:val="DefaultParagraphFont"/>
    <w:rsid w:val="001C4EE7"/>
  </w:style>
  <w:style w:type="character" w:customStyle="1" w:styleId="html-tag">
    <w:name w:val="html-tag"/>
    <w:basedOn w:val="DefaultParagraphFont"/>
    <w:rsid w:val="001C4EE7"/>
  </w:style>
  <w:style w:type="paragraph" w:styleId="Header">
    <w:name w:val="header"/>
    <w:basedOn w:val="Normal"/>
    <w:link w:val="HeaderChar"/>
    <w:uiPriority w:val="99"/>
    <w:unhideWhenUsed/>
    <w:rsid w:val="001E32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1E32BB"/>
    <w:rPr>
      <w:rFonts w:ascii="Palatino Linotype" w:hAnsi="Palatino Linotype"/>
      <w:sz w:val="26"/>
    </w:rPr>
  </w:style>
  <w:style w:type="paragraph" w:styleId="Footer">
    <w:name w:val="footer"/>
    <w:basedOn w:val="Normal"/>
    <w:link w:val="FooterChar"/>
    <w:uiPriority w:val="99"/>
    <w:unhideWhenUsed/>
    <w:qFormat/>
    <w:rsid w:val="001E32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1E32BB"/>
    <w:rPr>
      <w:rFonts w:ascii="Palatino Linotype" w:hAnsi="Palatino Linotype"/>
      <w:sz w:val="26"/>
    </w:rPr>
  </w:style>
  <w:style w:type="character" w:styleId="Hyperlink">
    <w:name w:val="Hyperlink"/>
    <w:uiPriority w:val="99"/>
    <w:unhideWhenUsed/>
    <w:rsid w:val="00135EBE"/>
    <w:rPr>
      <w:color w:val="0000FF"/>
      <w:u w:val="single"/>
    </w:rPr>
  </w:style>
  <w:style w:type="character" w:customStyle="1" w:styleId="Heading3Char">
    <w:name w:val="Heading 3 Char"/>
    <w:link w:val="Heading3"/>
    <w:uiPriority w:val="9"/>
    <w:rsid w:val="00B1445A"/>
    <w:rPr>
      <w:rFonts w:ascii="Cambria" w:eastAsia="Times New Roman" w:hAnsi="Cambria" w:cs="Times New Roman"/>
      <w:b/>
      <w:color w:val="243F60"/>
      <w:sz w:val="24"/>
      <w:szCs w:val="24"/>
    </w:rPr>
  </w:style>
  <w:style w:type="paragraph" w:styleId="NormalWeb">
    <w:name w:val="Normal (Web)"/>
    <w:basedOn w:val="Normal"/>
    <w:uiPriority w:val="99"/>
    <w:unhideWhenUsed/>
    <w:rsid w:val="00380601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2D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732D42"/>
    <w:rPr>
      <w:rFonts w:ascii="Segoe UI" w:hAnsi="Segoe UI" w:cs="Segoe UI"/>
      <w:sz w:val="18"/>
      <w:szCs w:val="18"/>
    </w:rPr>
  </w:style>
  <w:style w:type="character" w:customStyle="1" w:styleId="hljs-comment">
    <w:name w:val="hljs-comment"/>
    <w:basedOn w:val="DefaultParagraphFont"/>
    <w:rsid w:val="00A938EC"/>
  </w:style>
  <w:style w:type="character" w:customStyle="1" w:styleId="hljs-tag">
    <w:name w:val="hljs-tag"/>
    <w:basedOn w:val="DefaultParagraphFont"/>
    <w:rsid w:val="00A938EC"/>
  </w:style>
  <w:style w:type="character" w:customStyle="1" w:styleId="hljs-name">
    <w:name w:val="hljs-name"/>
    <w:basedOn w:val="DefaultParagraphFont"/>
    <w:rsid w:val="00A938EC"/>
  </w:style>
  <w:style w:type="character" w:customStyle="1" w:styleId="hljs-builtin">
    <w:name w:val="hljs-built_in"/>
    <w:basedOn w:val="DefaultParagraphFont"/>
    <w:rsid w:val="001C41F3"/>
  </w:style>
  <w:style w:type="character" w:customStyle="1" w:styleId="cs">
    <w:name w:val="cs"/>
    <w:basedOn w:val="DefaultParagraphFont"/>
    <w:rsid w:val="001C41F3"/>
  </w:style>
  <w:style w:type="character" w:customStyle="1" w:styleId="hljs-keyword">
    <w:name w:val="hljs-keyword"/>
    <w:basedOn w:val="DefaultParagraphFont"/>
    <w:rsid w:val="001C41F3"/>
  </w:style>
  <w:style w:type="character" w:customStyle="1" w:styleId="hljs-string">
    <w:name w:val="hljs-string"/>
    <w:basedOn w:val="DefaultParagraphFont"/>
    <w:rsid w:val="001C41F3"/>
  </w:style>
  <w:style w:type="character" w:customStyle="1" w:styleId="hljs-attr">
    <w:name w:val="hljs-attr"/>
    <w:basedOn w:val="DefaultParagraphFont"/>
    <w:rsid w:val="00986F94"/>
  </w:style>
  <w:style w:type="character" w:customStyle="1" w:styleId="xml">
    <w:name w:val="xml"/>
    <w:basedOn w:val="DefaultParagraphFont"/>
    <w:rsid w:val="00986D88"/>
  </w:style>
  <w:style w:type="character" w:customStyle="1" w:styleId="hljs-meta">
    <w:name w:val="hljs-meta"/>
    <w:basedOn w:val="DefaultParagraphFont"/>
    <w:rsid w:val="00986D88"/>
  </w:style>
  <w:style w:type="character" w:customStyle="1" w:styleId="hljs-number">
    <w:name w:val="hljs-number"/>
    <w:basedOn w:val="DefaultParagraphFont"/>
    <w:rsid w:val="00303A9D"/>
  </w:style>
  <w:style w:type="character" w:customStyle="1" w:styleId="css">
    <w:name w:val="css"/>
    <w:basedOn w:val="DefaultParagraphFont"/>
    <w:rsid w:val="00303A9D"/>
  </w:style>
  <w:style w:type="character" w:customStyle="1" w:styleId="hljs-selector-tag">
    <w:name w:val="hljs-selector-tag"/>
    <w:basedOn w:val="DefaultParagraphFont"/>
    <w:rsid w:val="00303A9D"/>
  </w:style>
  <w:style w:type="character" w:customStyle="1" w:styleId="hljs-attribute">
    <w:name w:val="hljs-attribute"/>
    <w:basedOn w:val="DefaultParagraphFont"/>
    <w:rsid w:val="00303A9D"/>
  </w:style>
  <w:style w:type="table" w:styleId="TableGrid">
    <w:name w:val="Table Grid"/>
    <w:basedOn w:val="TableNormal"/>
    <w:uiPriority w:val="59"/>
    <w:rsid w:val="00D36A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link w:val="Heading4"/>
    <w:uiPriority w:val="9"/>
    <w:rsid w:val="005D3733"/>
    <w:rPr>
      <w:rFonts w:ascii="Times New Roman" w:eastAsia="Times New Roman" w:hAnsi="Times New Roman" w:cs="Times New Roman"/>
      <w:b/>
      <w:i/>
      <w:iCs/>
      <w:color w:val="C00000"/>
      <w:sz w:val="26"/>
    </w:rPr>
  </w:style>
  <w:style w:type="character" w:customStyle="1" w:styleId="Heading5Char">
    <w:name w:val="Heading 5 Char"/>
    <w:link w:val="Heading5"/>
    <w:uiPriority w:val="9"/>
    <w:rsid w:val="005D3733"/>
    <w:rPr>
      <w:rFonts w:ascii="Times New Roman" w:eastAsia="Times New Roman" w:hAnsi="Times New Roman" w:cs="Times New Roman"/>
      <w:b/>
      <w:color w:val="000000"/>
      <w:sz w:val="24"/>
    </w:rPr>
  </w:style>
  <w:style w:type="paragraph" w:styleId="NoSpacing">
    <w:name w:val="No Spacing"/>
    <w:uiPriority w:val="1"/>
    <w:qFormat/>
    <w:rsid w:val="001E0C55"/>
    <w:rPr>
      <w:color w:val="1F497D"/>
      <w:lang w:val="en-US" w:eastAsia="en-US"/>
    </w:rPr>
  </w:style>
  <w:style w:type="character" w:styleId="PlaceholderText">
    <w:name w:val="Placeholder Text"/>
    <w:uiPriority w:val="99"/>
    <w:semiHidden/>
    <w:rsid w:val="001E0C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0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ode\APS.NET\DoanDuyNam_lab6\DoanDuyNam_2018602283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DoanDuyNam_2018602283</Template>
  <TotalTime>15</TotalTime>
  <Pages>9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Doan</dc:creator>
  <cp:keywords/>
  <dc:description/>
  <cp:lastModifiedBy>Nam Doan</cp:lastModifiedBy>
  <cp:revision>6</cp:revision>
  <cp:lastPrinted>2021-01-26T02:51:00Z</cp:lastPrinted>
  <dcterms:created xsi:type="dcterms:W3CDTF">2021-06-24T07:57:00Z</dcterms:created>
  <dcterms:modified xsi:type="dcterms:W3CDTF">2021-06-24T08:36:00Z</dcterms:modified>
</cp:coreProperties>
</file>